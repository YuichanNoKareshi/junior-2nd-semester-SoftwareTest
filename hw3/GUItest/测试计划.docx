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9A5C" w14:textId="1AAC462E" w:rsidR="00D90EB8" w:rsidRDefault="0061618E">
      <w:pPr>
        <w:pStyle w:val="Project"/>
      </w:pPr>
      <w:r>
        <w:rPr>
          <w:rFonts w:ascii="Arial" w:hAnsi="Arial" w:hint="eastAsia"/>
        </w:rPr>
        <w:t>基于</w:t>
      </w:r>
      <w:proofErr w:type="gramStart"/>
      <w:r>
        <w:rPr>
          <w:rFonts w:ascii="Arial" w:hAnsi="Arial" w:hint="eastAsia"/>
        </w:rPr>
        <w:t>中国知网的</w:t>
      </w:r>
      <w:proofErr w:type="gramEnd"/>
      <w:r>
        <w:rPr>
          <w:rFonts w:ascii="Arial" w:hAnsi="Arial" w:hint="eastAsia"/>
        </w:rPr>
        <w:t>GUI</w:t>
      </w:r>
      <w:r>
        <w:rPr>
          <w:rFonts w:ascii="Arial" w:hAnsi="Arial" w:hint="eastAsia"/>
        </w:rPr>
        <w:t>测试</w:t>
      </w:r>
    </w:p>
    <w:p w14:paraId="11C89C62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1618E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582410E0" w14:textId="77777777" w:rsidR="00D90EB8" w:rsidRDefault="00D90EB8"/>
    <w:p w14:paraId="7AA840D5" w14:textId="77777777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63B151B" w14:textId="77777777" w:rsidR="00D90EB8" w:rsidRDefault="00D90EB8">
      <w:pPr>
        <w:pStyle w:val="InfoBlue"/>
        <w:sectPr w:rsidR="00D90EB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3A5A3B9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324CEC7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486ADC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DC650CA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161B83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72A7163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4FC1179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C182A55" w14:textId="6392FFEC" w:rsidR="00D90EB8" w:rsidRDefault="0061618E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06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06/2021</w:t>
            </w:r>
          </w:p>
        </w:tc>
        <w:tc>
          <w:tcPr>
            <w:tcW w:w="1152" w:type="dxa"/>
          </w:tcPr>
          <w:p w14:paraId="561CD2F3" w14:textId="16828664" w:rsidR="00D90EB8" w:rsidRDefault="0061618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AD5867A" w14:textId="7660AD5E" w:rsidR="00D90EB8" w:rsidRDefault="0061618E">
            <w:pPr>
              <w:pStyle w:val="Tabletext"/>
            </w:pPr>
            <w:r>
              <w:rPr>
                <w:rFonts w:ascii="Times New Roman" w:hint="eastAsia"/>
              </w:rPr>
              <w:t>完成测试计划</w:t>
            </w:r>
          </w:p>
        </w:tc>
        <w:tc>
          <w:tcPr>
            <w:tcW w:w="2304" w:type="dxa"/>
          </w:tcPr>
          <w:p w14:paraId="5C94B3C3" w14:textId="29FA47A4" w:rsidR="00D90EB8" w:rsidRDefault="0061618E" w:rsidP="0061618E">
            <w:pPr>
              <w:pStyle w:val="Tabletext"/>
            </w:pPr>
            <w:r>
              <w:rPr>
                <w:rFonts w:ascii="Times New Roman" w:hint="eastAsia"/>
              </w:rPr>
              <w:t>周义天</w:t>
            </w:r>
          </w:p>
        </w:tc>
      </w:tr>
      <w:tr w:rsidR="00D90EB8" w14:paraId="391131B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DB27D81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385978E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3713E652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1177B96C" w14:textId="77777777" w:rsidR="00D90EB8" w:rsidRDefault="00D90EB8">
            <w:pPr>
              <w:pStyle w:val="Tabletext"/>
            </w:pPr>
          </w:p>
        </w:tc>
      </w:tr>
      <w:tr w:rsidR="00D90EB8" w14:paraId="35EC20E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3ACE5E9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7AFD10D4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97B9883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596D166" w14:textId="77777777" w:rsidR="00D90EB8" w:rsidRDefault="00D90EB8">
            <w:pPr>
              <w:pStyle w:val="Tabletext"/>
            </w:pPr>
          </w:p>
        </w:tc>
      </w:tr>
      <w:tr w:rsidR="00D90EB8" w14:paraId="5727DA8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EB718A8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1139BD9A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6F2B64E1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6ECA04D2" w14:textId="77777777" w:rsidR="00D90EB8" w:rsidRDefault="00D90EB8">
            <w:pPr>
              <w:pStyle w:val="Tabletext"/>
            </w:pPr>
          </w:p>
        </w:tc>
      </w:tr>
    </w:tbl>
    <w:p w14:paraId="2EF68E8F" w14:textId="77777777" w:rsidR="00D90EB8" w:rsidRDefault="00D90EB8"/>
    <w:p w14:paraId="43C7DBEA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54C8349" w14:textId="77777777"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43557B35" w14:textId="77777777"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41648B7A" w14:textId="77777777"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5B94185A" w14:textId="77D61138" w:rsidR="00D90EB8" w:rsidRDefault="00D90EB8" w:rsidP="00547EE3">
      <w:pPr>
        <w:pStyle w:val="20"/>
        <w:tabs>
          <w:tab w:val="left" w:pos="1000"/>
        </w:tabs>
        <w:rPr>
          <w:rFonts w:hint="eastAsia"/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_Toc498923545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5B770D1C" w14:textId="1958FE59"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 w:rsidR="005378E3">
        <w:rPr>
          <w:noProof/>
        </w:rPr>
        <w:t>4</w:t>
      </w:r>
    </w:p>
    <w:p w14:paraId="03EDA252" w14:textId="06225C06" w:rsidR="00547EE3" w:rsidRPr="00547EE3" w:rsidRDefault="00547EE3" w:rsidP="005378E3">
      <w:pPr>
        <w:pStyle w:val="af3"/>
        <w:tabs>
          <w:tab w:val="left" w:pos="1000"/>
        </w:tabs>
        <w:rPr>
          <w:rFonts w:hint="eastAsia"/>
          <w:noProof/>
        </w:rPr>
      </w:pPr>
      <w:r>
        <w:rPr>
          <w:noProof/>
        </w:rPr>
        <w:t>2</w:t>
      </w:r>
      <w:r>
        <w:rPr>
          <w:noProof/>
        </w:rPr>
        <w:t>.1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3ED1E7" w14:textId="48F77594"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5378E3">
        <w:rPr>
          <w:noProof/>
        </w:rPr>
        <w:t>4</w:t>
      </w:r>
    </w:p>
    <w:p w14:paraId="62073F84" w14:textId="77777777"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23105B00" w14:textId="723CE0D6"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</w:t>
      </w:r>
      <w:r w:rsidR="005378E3">
        <w:rPr>
          <w:noProof/>
        </w:rPr>
        <w:t>1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4456D919" w14:textId="77777777"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52D35AD0" w14:textId="77777777"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114FC963" w14:textId="77777777"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_Toc498923565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3CED9D0D" w14:textId="77777777"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_Toc498923566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02AEDD82" w14:textId="77777777"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09747948" w14:textId="48A3CBB1"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</w:t>
      </w:r>
      <w:r w:rsidR="005378E3">
        <w:rPr>
          <w:rFonts w:hint="eastAsia"/>
          <w:noProof/>
        </w:rPr>
        <w:t>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6508E2A8" w14:textId="1A1A261E" w:rsidR="00D90EB8" w:rsidRDefault="00D90EB8" w:rsidP="005378E3">
      <w:pPr>
        <w:pStyle w:val="20"/>
        <w:tabs>
          <w:tab w:val="left" w:pos="1000"/>
        </w:tabs>
        <w:rPr>
          <w:rFonts w:hint="eastAsia"/>
          <w:noProof/>
        </w:rPr>
      </w:pPr>
      <w:r>
        <w:rPr>
          <w:noProof/>
        </w:rPr>
        <w:t>6.2</w:t>
      </w:r>
      <w:r>
        <w:rPr>
          <w:noProof/>
        </w:rPr>
        <w:tab/>
      </w:r>
      <w:r w:rsidR="005378E3">
        <w:rPr>
          <w:rFonts w:hint="eastAsia"/>
          <w:noProof/>
        </w:rPr>
        <w:t>相关文档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20EC3AA6" w14:textId="77777777"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1618E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2192B033" w14:textId="77777777" w:rsidR="00D90EB8" w:rsidRDefault="00D90EB8">
      <w:pPr>
        <w:pStyle w:val="1"/>
        <w:numPr>
          <w:ilvl w:val="0"/>
          <w:numId w:val="3"/>
        </w:numPr>
      </w:pPr>
      <w:bookmarkStart w:id="0" w:name="_Toc498923542"/>
      <w:r>
        <w:rPr>
          <w:rFonts w:hint="eastAsia"/>
        </w:rPr>
        <w:t>简介</w:t>
      </w:r>
      <w:bookmarkEnd w:id="0"/>
    </w:p>
    <w:p w14:paraId="137E495B" w14:textId="77777777" w:rsidR="00D90EB8" w:rsidRDefault="00D90EB8">
      <w:pPr>
        <w:pStyle w:val="2"/>
        <w:numPr>
          <w:ilvl w:val="1"/>
          <w:numId w:val="3"/>
        </w:numPr>
      </w:pPr>
      <w:bookmarkStart w:id="1" w:name="_Toc498923543"/>
      <w:r>
        <w:rPr>
          <w:rFonts w:hint="eastAsia"/>
        </w:rPr>
        <w:t>目的</w:t>
      </w:r>
      <w:bookmarkEnd w:id="1"/>
    </w:p>
    <w:p w14:paraId="0CEFC0F7" w14:textId="784EFEEB" w:rsidR="00D90EB8" w:rsidRPr="00877107" w:rsidRDefault="00210815">
      <w:pPr>
        <w:pStyle w:val="InfoBlue"/>
        <w:rPr>
          <w:rFonts w:hint="eastAsia"/>
          <w:i w:val="0"/>
          <w:iCs/>
          <w:color w:val="000000"/>
        </w:rPr>
      </w:pPr>
      <w:r w:rsidRPr="00877107">
        <w:rPr>
          <w:rFonts w:hint="eastAsia"/>
          <w:i w:val="0"/>
          <w:iCs/>
          <w:color w:val="000000"/>
        </w:rPr>
        <w:t>本次测试</w:t>
      </w:r>
      <w:r w:rsidRPr="00877107">
        <w:rPr>
          <w:rFonts w:hint="eastAsia"/>
          <w:i w:val="0"/>
          <w:iCs/>
          <w:color w:val="000000"/>
        </w:rPr>
        <w:t>是基于中国知</w:t>
      </w:r>
      <w:proofErr w:type="gramStart"/>
      <w:r w:rsidRPr="00877107">
        <w:rPr>
          <w:rFonts w:hint="eastAsia"/>
          <w:i w:val="0"/>
          <w:iCs/>
          <w:color w:val="000000"/>
        </w:rPr>
        <w:t>网</w:t>
      </w:r>
      <w:proofErr w:type="gramEnd"/>
      <w:r w:rsidRPr="00877107">
        <w:rPr>
          <w:rFonts w:hint="eastAsia"/>
          <w:i w:val="0"/>
          <w:iCs/>
          <w:color w:val="000000"/>
        </w:rPr>
        <w:t>网站(</w:t>
      </w:r>
      <w:hyperlink r:id="rId9" w:history="1">
        <w:r w:rsidRPr="00877107">
          <w:rPr>
            <w:i w:val="0"/>
            <w:iCs/>
            <w:color w:val="000000"/>
          </w:rPr>
          <w:t>https://www.cnki.net/</w:t>
        </w:r>
      </w:hyperlink>
      <w:r w:rsidRPr="00877107">
        <w:rPr>
          <w:i w:val="0"/>
          <w:iCs/>
          <w:color w:val="000000"/>
        </w:rPr>
        <w:t xml:space="preserve">), </w:t>
      </w:r>
      <w:r w:rsidRPr="00877107">
        <w:rPr>
          <w:rFonts w:hint="eastAsia"/>
          <w:i w:val="0"/>
          <w:iCs/>
          <w:color w:val="000000"/>
        </w:rPr>
        <w:t>利用</w:t>
      </w:r>
      <w:r w:rsidRPr="00877107">
        <w:rPr>
          <w:i w:val="0"/>
          <w:iCs/>
          <w:color w:val="000000"/>
        </w:rPr>
        <w:t>自动化测试工具</w:t>
      </w:r>
      <w:r w:rsidRPr="00877107">
        <w:rPr>
          <w:rFonts w:hint="eastAsia"/>
          <w:i w:val="0"/>
          <w:iCs/>
          <w:color w:val="000000"/>
        </w:rPr>
        <w:t>s</w:t>
      </w:r>
      <w:r w:rsidRPr="00877107">
        <w:rPr>
          <w:i w:val="0"/>
          <w:iCs/>
          <w:color w:val="000000"/>
        </w:rPr>
        <w:t>elenium</w:t>
      </w:r>
      <w:r w:rsidRPr="00877107">
        <w:rPr>
          <w:rFonts w:hint="eastAsia"/>
          <w:i w:val="0"/>
          <w:iCs/>
          <w:color w:val="000000"/>
        </w:rPr>
        <w:t>对其进行GUI测试,</w:t>
      </w:r>
      <w:r w:rsidRPr="00877107">
        <w:rPr>
          <w:i w:val="0"/>
          <w:iCs/>
          <w:color w:val="000000"/>
        </w:rPr>
        <w:t xml:space="preserve"> </w:t>
      </w:r>
      <w:r w:rsidRPr="00877107">
        <w:rPr>
          <w:rFonts w:hint="eastAsia"/>
          <w:i w:val="0"/>
          <w:iCs/>
          <w:color w:val="000000"/>
        </w:rPr>
        <w:t>以验证其是否已经能够满足客户的质量需求</w:t>
      </w:r>
      <w:r w:rsidRPr="00877107">
        <w:rPr>
          <w:rFonts w:hint="eastAsia"/>
          <w:i w:val="0"/>
          <w:iCs/>
          <w:color w:val="000000"/>
        </w:rPr>
        <w:t>。</w:t>
      </w:r>
    </w:p>
    <w:p w14:paraId="64CA8CEF" w14:textId="77777777" w:rsidR="00D90EB8" w:rsidRDefault="00D90EB8">
      <w:pPr>
        <w:pStyle w:val="2"/>
        <w:tabs>
          <w:tab w:val="num" w:pos="360"/>
        </w:tabs>
      </w:pPr>
      <w:bookmarkStart w:id="2" w:name="_Toc498923544"/>
      <w:r>
        <w:rPr>
          <w:rFonts w:hint="eastAsia"/>
        </w:rPr>
        <w:t>背景</w:t>
      </w:r>
      <w:bookmarkEnd w:id="2"/>
    </w:p>
    <w:p w14:paraId="28528F7D" w14:textId="35300801" w:rsidR="00C53272" w:rsidRPr="00C53272" w:rsidRDefault="00C53272" w:rsidP="00C53272">
      <w:pPr>
        <w:ind w:left="450"/>
      </w:pPr>
      <w:r>
        <w:rPr>
          <w:rFonts w:hint="eastAsia"/>
        </w:rPr>
        <w:t>测试对象：</w:t>
      </w:r>
      <w:proofErr w:type="gramStart"/>
      <w:r>
        <w:rPr>
          <w:rFonts w:hint="eastAsia"/>
        </w:rPr>
        <w:t>中国知网</w:t>
      </w:r>
      <w:proofErr w:type="gramEnd"/>
      <w:r w:rsidRPr="00C53272">
        <w:rPr>
          <w:rFonts w:hint="eastAsia"/>
        </w:rPr>
        <w:t>(</w:t>
      </w:r>
      <w:hyperlink r:id="rId10" w:history="1">
        <w:r w:rsidRPr="00C53272">
          <w:t>https://www.cnki.net/</w:t>
        </w:r>
      </w:hyperlink>
      <w:r w:rsidRPr="00C53272">
        <w:t>)</w:t>
      </w:r>
    </w:p>
    <w:p w14:paraId="02578076" w14:textId="615E8917" w:rsidR="00C53272" w:rsidRDefault="00C53272" w:rsidP="00C53272">
      <w:pPr>
        <w:ind w:left="450"/>
      </w:pPr>
      <w:r>
        <w:rPr>
          <w:rFonts w:hint="eastAsia"/>
        </w:rPr>
        <w:t>主要功能：</w:t>
      </w:r>
      <w:r>
        <w:rPr>
          <w:rFonts w:hint="eastAsia"/>
        </w:rPr>
        <w:t>文献索引、</w:t>
      </w:r>
      <w:proofErr w:type="gramStart"/>
      <w:r>
        <w:rPr>
          <w:rFonts w:hint="eastAsia"/>
        </w:rPr>
        <w:t>知识元</w:t>
      </w:r>
      <w:proofErr w:type="gramEnd"/>
      <w:r>
        <w:rPr>
          <w:rFonts w:hint="eastAsia"/>
        </w:rPr>
        <w:t>索引、引文索引等</w:t>
      </w:r>
    </w:p>
    <w:p w14:paraId="71E7DE5E" w14:textId="77777777" w:rsidR="00C53272" w:rsidRPr="00377B35" w:rsidRDefault="00C53272" w:rsidP="00C53272">
      <w:pPr>
        <w:ind w:left="450"/>
      </w:pPr>
      <w:r>
        <w:rPr>
          <w:rFonts w:hint="eastAsia"/>
        </w:rPr>
        <w:t>构架：B/S架构</w:t>
      </w:r>
    </w:p>
    <w:p w14:paraId="581D3AC7" w14:textId="77777777" w:rsidR="00D90EB8" w:rsidRDefault="00D90EB8">
      <w:pPr>
        <w:pStyle w:val="2"/>
        <w:tabs>
          <w:tab w:val="num" w:pos="360"/>
        </w:tabs>
      </w:pPr>
      <w:bookmarkStart w:id="3" w:name="_Toc498923545"/>
      <w:r>
        <w:rPr>
          <w:rFonts w:hint="eastAsia"/>
        </w:rPr>
        <w:t>范围</w:t>
      </w:r>
      <w:bookmarkEnd w:id="3"/>
    </w:p>
    <w:p w14:paraId="26DD9D59" w14:textId="28C30D03" w:rsidR="00D90EB8" w:rsidRPr="00877107" w:rsidRDefault="00206B72" w:rsidP="0081569D">
      <w:pPr>
        <w:pStyle w:val="InfoBlue"/>
        <w:rPr>
          <w:rFonts w:hint="eastAsia"/>
          <w:i w:val="0"/>
          <w:iCs/>
          <w:color w:val="000000"/>
        </w:rPr>
      </w:pPr>
      <w:r w:rsidRPr="00877107">
        <w:rPr>
          <w:rFonts w:hint="eastAsia"/>
          <w:i w:val="0"/>
          <w:iCs/>
          <w:color w:val="000000"/>
        </w:rPr>
        <w:t>此评估报告的范围仅适用于</w:t>
      </w:r>
      <w:proofErr w:type="gramStart"/>
      <w:r w:rsidRPr="00877107">
        <w:rPr>
          <w:rFonts w:hint="eastAsia"/>
          <w:i w:val="0"/>
          <w:iCs/>
          <w:color w:val="000000"/>
        </w:rPr>
        <w:t>中国知网及其</w:t>
      </w:r>
      <w:proofErr w:type="gramEnd"/>
      <w:r w:rsidRPr="00877107">
        <w:rPr>
          <w:rFonts w:hint="eastAsia"/>
          <w:i w:val="0"/>
          <w:iCs/>
          <w:color w:val="000000"/>
        </w:rPr>
        <w:t>子页面</w:t>
      </w:r>
      <w:r w:rsidRPr="00877107">
        <w:rPr>
          <w:rFonts w:hint="eastAsia"/>
          <w:i w:val="0"/>
          <w:iCs/>
          <w:color w:val="000000"/>
        </w:rPr>
        <w:t>。</w:t>
      </w:r>
    </w:p>
    <w:p w14:paraId="15677ACC" w14:textId="3D50DC37" w:rsidR="00D90EB8" w:rsidRDefault="00D90EB8" w:rsidP="00C53272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14:paraId="755538A4" w14:textId="77777777" w:rsidTr="008156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DDE9543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F110B2D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BE67D09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457AB3F" w14:textId="77777777" w:rsidR="00D90EB8" w:rsidRDefault="00D90EB8">
            <w:pPr>
              <w:pStyle w:val="bodytext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5155CC" w14:textId="77777777" w:rsidR="00D90EB8" w:rsidRDefault="00D90EB8">
            <w:pPr>
              <w:pStyle w:val="bodytext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14:paraId="4995697D" w14:textId="77777777" w:rsidTr="008156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DAFF" w14:textId="7102BC77" w:rsidR="00D90EB8" w:rsidRDefault="0081569D">
            <w:pPr>
              <w:pStyle w:val="bodytext"/>
            </w:pPr>
            <w:r>
              <w:rPr>
                <w:rFonts w:hint="eastAsia"/>
                <w:lang w:val="en-US"/>
              </w:rPr>
              <w:t>项目计划1</w:t>
            </w:r>
            <w:r>
              <w:rPr>
                <w:lang w:val="en-US"/>
              </w:rPr>
              <w:t>.0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465F" w14:textId="517599A7" w:rsidR="00D90EB8" w:rsidRDefault="00A2150A">
            <w:pPr>
              <w:pStyle w:val="bodytext"/>
              <w:rPr>
                <w:rFonts w:hint="eastAsia"/>
              </w:rPr>
            </w:pPr>
            <w:r>
              <w:rPr>
                <w:rFonts w:hAnsi="Wingdings" w:hint="eastAsia"/>
              </w:rPr>
              <w:t>是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88D45" w14:textId="1932B55D" w:rsidR="00D90EB8" w:rsidRDefault="00A2150A">
            <w:pPr>
              <w:pStyle w:val="bodytext"/>
            </w:pPr>
            <w:r>
              <w:rPr>
                <w:rFonts w:hAnsi="Wingdings" w:hint="eastAsia"/>
              </w:rPr>
              <w:t>是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52FB" w14:textId="2A52BB60" w:rsidR="00D90EB8" w:rsidRDefault="00A2150A">
            <w:pPr>
              <w:pStyle w:val="bodytext"/>
            </w:pPr>
            <w:r>
              <w:rPr>
                <w:rFonts w:hint="eastAsia"/>
              </w:rPr>
              <w:t>此文档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C2288" w14:textId="77777777" w:rsidR="00D90EB8" w:rsidRDefault="00D90EB8">
            <w:pPr>
              <w:pStyle w:val="bodytext"/>
            </w:pPr>
          </w:p>
        </w:tc>
      </w:tr>
      <w:tr w:rsidR="00D90EB8" w14:paraId="513728A7" w14:textId="77777777" w:rsidTr="008156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CAF17" w14:textId="38E6D80E" w:rsidR="00D90EB8" w:rsidRDefault="0081569D">
            <w:pPr>
              <w:pStyle w:val="bodytext"/>
            </w:pPr>
            <w:r>
              <w:rPr>
                <w:rFonts w:hint="eastAsia"/>
                <w:lang w:val="en-US"/>
              </w:rPr>
              <w:t>评估报告1</w:t>
            </w:r>
            <w:r>
              <w:rPr>
                <w:lang w:val="en-US"/>
              </w:rPr>
              <w:t>.0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B9A9" w14:textId="640D5C74" w:rsidR="00D90EB8" w:rsidRDefault="00A2150A">
            <w:pPr>
              <w:pStyle w:val="bodytext"/>
            </w:pPr>
            <w:r>
              <w:rPr>
                <w:rFonts w:hAnsi="Wingdings" w:hint="eastAsia"/>
              </w:rPr>
              <w:t>是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033A2" w14:textId="7B3B3AFB" w:rsidR="00D90EB8" w:rsidRDefault="00A2150A">
            <w:pPr>
              <w:pStyle w:val="bodytext"/>
            </w:pPr>
            <w:r>
              <w:rPr>
                <w:rFonts w:hint="eastAsia"/>
              </w:rPr>
              <w:t>是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79E8" w14:textId="42EB2605" w:rsidR="00D90EB8" w:rsidRDefault="00A2150A">
            <w:pPr>
              <w:pStyle w:val="bodytext"/>
            </w:pPr>
            <w:r>
              <w:rPr>
                <w:rFonts w:hint="eastAsia"/>
              </w:rPr>
              <w:t>杨宇晗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B1FE" w14:textId="77777777" w:rsidR="00D90EB8" w:rsidRDefault="00D90EB8">
            <w:pPr>
              <w:pStyle w:val="bodytext"/>
            </w:pPr>
          </w:p>
        </w:tc>
      </w:tr>
    </w:tbl>
    <w:p w14:paraId="62DDC8B6" w14:textId="77777777" w:rsidR="00D90EB8" w:rsidRDefault="00D90EB8">
      <w:pPr>
        <w:pStyle w:val="bodytext"/>
      </w:pPr>
    </w:p>
    <w:p w14:paraId="7169D717" w14:textId="6A210E12" w:rsidR="00D90EB8" w:rsidRDefault="00D90EB8">
      <w:pPr>
        <w:pStyle w:val="1"/>
        <w:numPr>
          <w:ilvl w:val="0"/>
          <w:numId w:val="2"/>
        </w:numPr>
      </w:pPr>
      <w:r>
        <w:rPr>
          <w:rFonts w:hint="eastAsia"/>
        </w:rPr>
        <w:t>测试需求</w:t>
      </w:r>
    </w:p>
    <w:p w14:paraId="046D798E" w14:textId="77777777" w:rsidR="00D90EB8" w:rsidRDefault="00D90EB8">
      <w:pPr>
        <w:pStyle w:val="a9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14:paraId="0A28E5AF" w14:textId="77777777" w:rsidR="00EF2870" w:rsidRDefault="00EF2870" w:rsidP="00EF2870">
      <w:pPr>
        <w:pStyle w:val="2"/>
        <w:numPr>
          <w:ilvl w:val="1"/>
          <w:numId w:val="1"/>
        </w:numPr>
      </w:pPr>
      <w:r>
        <w:rPr>
          <w:rFonts w:hint="eastAsia"/>
        </w:rPr>
        <w:t>功能测试</w:t>
      </w:r>
    </w:p>
    <w:p w14:paraId="5E002504" w14:textId="49799425" w:rsidR="00EF2870" w:rsidRDefault="00EF2870" w:rsidP="00EF2870">
      <w:pPr>
        <w:pStyle w:val="a9"/>
        <w:numPr>
          <w:ilvl w:val="0"/>
          <w:numId w:val="15"/>
        </w:numPr>
      </w:pPr>
      <w:r>
        <w:rPr>
          <w:rFonts w:hint="eastAsia"/>
        </w:rPr>
        <w:t>测试</w:t>
      </w:r>
      <w:r>
        <w:rPr>
          <w:rFonts w:hint="eastAsia"/>
        </w:rPr>
        <w:t>向输入框内输入文字</w:t>
      </w:r>
    </w:p>
    <w:p w14:paraId="4698FE5E" w14:textId="7A1E2DAC" w:rsidR="00EF2870" w:rsidRDefault="00EF2870" w:rsidP="00EF2870">
      <w:pPr>
        <w:pStyle w:val="a9"/>
        <w:numPr>
          <w:ilvl w:val="0"/>
          <w:numId w:val="15"/>
        </w:numPr>
      </w:pPr>
      <w:r>
        <w:rPr>
          <w:rFonts w:hint="eastAsia"/>
        </w:rPr>
        <w:t>测试</w:t>
      </w:r>
      <w:r>
        <w:rPr>
          <w:rFonts w:hint="eastAsia"/>
        </w:rPr>
        <w:t>按下按钮</w:t>
      </w:r>
    </w:p>
    <w:p w14:paraId="72CB0B4E" w14:textId="6924F7CB" w:rsidR="00EF2870" w:rsidRDefault="00EF2870" w:rsidP="00EF2870">
      <w:pPr>
        <w:pStyle w:val="a9"/>
        <w:numPr>
          <w:ilvl w:val="0"/>
          <w:numId w:val="15"/>
        </w:numPr>
      </w:pPr>
      <w:r>
        <w:rPr>
          <w:rFonts w:hint="eastAsia"/>
        </w:rPr>
        <w:t>测试下拉框</w:t>
      </w:r>
    </w:p>
    <w:p w14:paraId="4A431B7C" w14:textId="552D7B48" w:rsidR="00EF2870" w:rsidRDefault="00EF2870" w:rsidP="00EF2870">
      <w:pPr>
        <w:pStyle w:val="a9"/>
        <w:numPr>
          <w:ilvl w:val="0"/>
          <w:numId w:val="15"/>
        </w:numPr>
      </w:pPr>
      <w:r>
        <w:rPr>
          <w:rFonts w:hint="eastAsia"/>
        </w:rPr>
        <w:t>测试多选框的选择</w:t>
      </w:r>
    </w:p>
    <w:p w14:paraId="4CDF6E6B" w14:textId="546731BB" w:rsidR="00EF2870" w:rsidRDefault="00EF2870" w:rsidP="00EF2870">
      <w:pPr>
        <w:pStyle w:val="a9"/>
        <w:numPr>
          <w:ilvl w:val="0"/>
          <w:numId w:val="15"/>
        </w:numPr>
      </w:pPr>
      <w:r>
        <w:rPr>
          <w:rFonts w:hint="eastAsia"/>
        </w:rPr>
        <w:t>测试列表中元素的切换选择</w:t>
      </w:r>
    </w:p>
    <w:p w14:paraId="15EBBADD" w14:textId="7DFF3195" w:rsidR="00EF2870" w:rsidRDefault="00EF2870" w:rsidP="00EF2870">
      <w:pPr>
        <w:pStyle w:val="a9"/>
        <w:numPr>
          <w:ilvl w:val="0"/>
          <w:numId w:val="15"/>
        </w:numPr>
      </w:pPr>
      <w:r>
        <w:rPr>
          <w:rFonts w:hint="eastAsia"/>
        </w:rPr>
        <w:t>测试下载文件</w:t>
      </w:r>
    </w:p>
    <w:p w14:paraId="169BD459" w14:textId="6DF082F5" w:rsidR="00D90EB8" w:rsidRDefault="00D90EB8">
      <w:pPr>
        <w:pStyle w:val="1"/>
        <w:numPr>
          <w:ilvl w:val="0"/>
          <w:numId w:val="1"/>
        </w:numPr>
        <w:ind w:left="360" w:hanging="360"/>
      </w:pPr>
      <w:bookmarkStart w:id="4" w:name="_Toc498923548"/>
      <w:r>
        <w:rPr>
          <w:rFonts w:hint="eastAsia"/>
        </w:rPr>
        <w:t>测试策略</w:t>
      </w:r>
      <w:bookmarkEnd w:id="4"/>
    </w:p>
    <w:p w14:paraId="348B8860" w14:textId="77777777" w:rsidR="00EF2870" w:rsidRDefault="00EF2870" w:rsidP="00EF2870">
      <w:pPr>
        <w:ind w:left="360"/>
      </w:pPr>
      <w:r>
        <w:rPr>
          <w:rFonts w:hint="eastAsia"/>
        </w:rPr>
        <w:t>测试对象：</w:t>
      </w:r>
      <w:proofErr w:type="gramStart"/>
      <w:r>
        <w:rPr>
          <w:rFonts w:hint="eastAsia"/>
        </w:rPr>
        <w:t>中国知网</w:t>
      </w:r>
      <w:proofErr w:type="gramEnd"/>
      <w:r w:rsidRPr="00C53272">
        <w:rPr>
          <w:rFonts w:hint="eastAsia"/>
        </w:rPr>
        <w:t>(</w:t>
      </w:r>
      <w:hyperlink r:id="rId11" w:history="1">
        <w:r w:rsidRPr="00C53272">
          <w:t>https://www.cnki.net/</w:t>
        </w:r>
      </w:hyperlink>
      <w:r w:rsidRPr="00C53272">
        <w:t>)</w:t>
      </w:r>
    </w:p>
    <w:p w14:paraId="2EAD57F5" w14:textId="3C7DFBF4" w:rsidR="00EF2870" w:rsidRDefault="00EF2870" w:rsidP="00EF2870">
      <w:pPr>
        <w:ind w:left="360"/>
      </w:pPr>
      <w:r>
        <w:rPr>
          <w:rFonts w:hint="eastAsia"/>
        </w:rPr>
        <w:t>测试模块：</w:t>
      </w:r>
      <w:r>
        <w:rPr>
          <w:rFonts w:hint="eastAsia"/>
        </w:rPr>
        <w:t>输入框、按钮、下拉框、多选框、列表、下载</w:t>
      </w:r>
    </w:p>
    <w:p w14:paraId="4B141A9C" w14:textId="671D2429" w:rsidR="00EF2870" w:rsidRDefault="00EF2870" w:rsidP="00EF2870">
      <w:pPr>
        <w:ind w:left="360"/>
      </w:pPr>
      <w:r>
        <w:rPr>
          <w:rFonts w:hint="eastAsia"/>
        </w:rPr>
        <w:t>测试内容：</w:t>
      </w:r>
      <w:r w:rsidR="007970DC">
        <w:rPr>
          <w:rFonts w:hint="eastAsia"/>
        </w:rPr>
        <w:t>黑盒</w:t>
      </w:r>
      <w:r>
        <w:rPr>
          <w:rFonts w:hint="eastAsia"/>
        </w:rPr>
        <w:t>测试</w:t>
      </w:r>
    </w:p>
    <w:p w14:paraId="3667FB25" w14:textId="57171BED" w:rsidR="00D90EB8" w:rsidRDefault="00EF2870" w:rsidP="007970DC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hint="eastAsia"/>
        </w:rPr>
        <w:t>测试方法：</w:t>
      </w:r>
      <w:r w:rsidR="007970DC">
        <w:rPr>
          <w:rFonts w:hint="eastAsia"/>
        </w:rPr>
        <w:t>使用</w:t>
      </w:r>
      <w:r w:rsidR="007970DC">
        <w:rPr>
          <w:rFonts w:ascii="Helvetica" w:hAnsi="Helvetica" w:cs="Helvetica"/>
          <w:color w:val="2D3B45"/>
          <w:shd w:val="clear" w:color="auto" w:fill="FFFFFF"/>
        </w:rPr>
        <w:t>Selenium</w:t>
      </w:r>
      <w:r w:rsidR="007970DC">
        <w:rPr>
          <w:rFonts w:ascii="Helvetica" w:hAnsi="Helvetica" w:cs="Helvetica"/>
          <w:color w:val="2D3B45"/>
          <w:shd w:val="clear" w:color="auto" w:fill="FFFFFF"/>
        </w:rPr>
        <w:t>工具</w:t>
      </w:r>
      <w:r w:rsidR="007970DC">
        <w:rPr>
          <w:rFonts w:ascii="Helvetica" w:hAnsi="Helvetica" w:cs="Helvetica" w:hint="eastAsia"/>
          <w:color w:val="2D3B45"/>
          <w:shd w:val="clear" w:color="auto" w:fill="FFFFFF"/>
        </w:rPr>
        <w:t>进行</w:t>
      </w:r>
      <w:r w:rsidR="007970DC">
        <w:rPr>
          <w:rFonts w:ascii="Helvetica" w:hAnsi="Helvetica" w:cs="Helvetica" w:hint="eastAsia"/>
          <w:color w:val="2D3B45"/>
          <w:shd w:val="clear" w:color="auto" w:fill="FFFFFF"/>
        </w:rPr>
        <w:t>GUI</w:t>
      </w:r>
      <w:r w:rsidR="007970DC">
        <w:rPr>
          <w:rFonts w:ascii="Helvetica" w:hAnsi="Helvetica" w:cs="Helvetica" w:hint="eastAsia"/>
          <w:color w:val="2D3B45"/>
          <w:shd w:val="clear" w:color="auto" w:fill="FFFFFF"/>
        </w:rPr>
        <w:t>测试</w:t>
      </w:r>
    </w:p>
    <w:p w14:paraId="2C972A8A" w14:textId="677AAD61" w:rsidR="007970DC" w:rsidRDefault="00547EE3" w:rsidP="00547EE3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5" w:name="_Toc498923549"/>
      <w:r>
        <w:rPr>
          <w:rFonts w:hint="eastAsia"/>
        </w:rPr>
        <w:lastRenderedPageBreak/>
        <w:t>测试类型</w:t>
      </w:r>
      <w:bookmarkEnd w:id="5"/>
    </w:p>
    <w:p w14:paraId="6A81194E" w14:textId="346CAF3C" w:rsidR="00D90EB8" w:rsidRDefault="00D90EB8" w:rsidP="007970DC">
      <w:pPr>
        <w:pStyle w:val="3"/>
        <w:numPr>
          <w:ilvl w:val="2"/>
          <w:numId w:val="1"/>
        </w:numPr>
        <w:rPr>
          <w:rFonts w:hint="eastAsia"/>
        </w:rPr>
      </w:pPr>
      <w:bookmarkStart w:id="6" w:name="_Toc498923551"/>
      <w:r>
        <w:rPr>
          <w:rFonts w:hint="eastAsia"/>
        </w:rPr>
        <w:t>功能测试</w:t>
      </w:r>
      <w:bookmarkEnd w:id="6"/>
    </w:p>
    <w:p w14:paraId="75B4A4F1" w14:textId="77777777" w:rsidR="00D90EB8" w:rsidRDefault="00D90EB8">
      <w:pPr>
        <w:pStyle w:val="bodytext"/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7970DC" w14:paraId="0B1D7EF7" w14:textId="77777777" w:rsidTr="007970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14:paraId="2E28A910" w14:textId="77777777" w:rsidR="007970DC" w:rsidRDefault="007970DC" w:rsidP="007970DC">
            <w:pPr>
              <w:pStyle w:val="bodytext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9CA7147" w14:textId="59C54DE0" w:rsidR="007970DC" w:rsidRPr="00877107" w:rsidRDefault="007970DC" w:rsidP="007970DC">
            <w:pPr>
              <w:pStyle w:val="InfoBlue"/>
              <w:rPr>
                <w:i w:val="0"/>
                <w:iCs/>
                <w:color w:val="000000"/>
              </w:rPr>
            </w:pPr>
            <w:r w:rsidRPr="00877107">
              <w:rPr>
                <w:rFonts w:hint="eastAsia"/>
                <w:i w:val="0"/>
                <w:iCs/>
                <w:color w:val="000000"/>
              </w:rPr>
              <w:t>确保测试对象的功能正常，其中</w:t>
            </w:r>
            <w:r w:rsidRPr="00877107">
              <w:rPr>
                <w:rFonts w:hint="eastAsia"/>
                <w:i w:val="0"/>
                <w:iCs/>
                <w:color w:val="000000"/>
              </w:rPr>
              <w:t>G</w:t>
            </w:r>
            <w:r w:rsidRPr="00877107">
              <w:rPr>
                <w:rFonts w:hint="eastAsia"/>
                <w:i w:val="0"/>
                <w:iCs/>
                <w:color w:val="000000"/>
              </w:rPr>
              <w:t>UI界面的数据输入、处理、结果输出等。</w:t>
            </w:r>
          </w:p>
        </w:tc>
      </w:tr>
      <w:tr w:rsidR="007970DC" w14:paraId="37ADF32E" w14:textId="77777777" w:rsidTr="007970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14:paraId="059C8EBE" w14:textId="77777777" w:rsidR="007970DC" w:rsidRDefault="007970DC" w:rsidP="007970DC">
            <w:pPr>
              <w:pStyle w:val="bodytext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6CEBAABD" w14:textId="77777777" w:rsidR="007970DC" w:rsidRPr="00877107" w:rsidRDefault="007970DC" w:rsidP="007970DC">
            <w:pPr>
              <w:pStyle w:val="InfoBlue"/>
              <w:rPr>
                <w:i w:val="0"/>
                <w:iCs/>
                <w:color w:val="000000"/>
              </w:rPr>
            </w:pPr>
            <w:r w:rsidRPr="00877107">
              <w:rPr>
                <w:rFonts w:hint="eastAsia"/>
                <w:i w:val="0"/>
                <w:iCs/>
                <w:color w:val="000000"/>
              </w:rPr>
              <w:t>利用有效的数据来执行各个用例、用例流或功能，以核实以下内容：</w:t>
            </w:r>
          </w:p>
          <w:p w14:paraId="280207E7" w14:textId="77777777" w:rsidR="007970DC" w:rsidRPr="00877107" w:rsidRDefault="007970DC" w:rsidP="007970DC">
            <w:pPr>
              <w:pStyle w:val="InfoBlue"/>
              <w:rPr>
                <w:i w:val="0"/>
                <w:iCs/>
                <w:color w:val="000000"/>
              </w:rPr>
            </w:pPr>
            <w:r w:rsidRPr="00877107">
              <w:rPr>
                <w:rFonts w:hint="eastAsia"/>
                <w:i w:val="0"/>
                <w:iCs/>
                <w:color w:val="000000"/>
              </w:rPr>
              <w:t>得到预期的结果。</w:t>
            </w:r>
          </w:p>
          <w:p w14:paraId="5C600DCF" w14:textId="70F5EA7A" w:rsidR="007970DC" w:rsidRPr="00877107" w:rsidRDefault="007970DC" w:rsidP="007970DC">
            <w:pPr>
              <w:pStyle w:val="InfoBlue"/>
              <w:rPr>
                <w:i w:val="0"/>
                <w:iCs/>
                <w:color w:val="000000"/>
              </w:rPr>
            </w:pPr>
            <w:r w:rsidRPr="00877107">
              <w:rPr>
                <w:rFonts w:hint="eastAsia"/>
                <w:i w:val="0"/>
                <w:iCs/>
                <w:color w:val="000000"/>
              </w:rPr>
              <w:t>各业务规则都得到了正确的应用。</w:t>
            </w:r>
          </w:p>
        </w:tc>
      </w:tr>
      <w:tr w:rsidR="007970DC" w14:paraId="32CED6CD" w14:textId="77777777" w:rsidTr="007970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14:paraId="2756F691" w14:textId="77777777" w:rsidR="007970DC" w:rsidRDefault="007970DC" w:rsidP="007970DC">
            <w:pPr>
              <w:pStyle w:val="bodytext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14:paraId="2212BE2F" w14:textId="2F07D00D" w:rsidR="007970DC" w:rsidRPr="00877107" w:rsidRDefault="007970DC" w:rsidP="007970DC">
            <w:pPr>
              <w:pStyle w:val="InfoBlue"/>
              <w:rPr>
                <w:rFonts w:hint="eastAsia"/>
                <w:i w:val="0"/>
                <w:iCs/>
                <w:color w:val="000000"/>
              </w:rPr>
            </w:pPr>
            <w:r w:rsidRPr="00877107">
              <w:rPr>
                <w:rFonts w:hint="eastAsia"/>
                <w:i w:val="0"/>
                <w:iCs/>
                <w:color w:val="000000"/>
              </w:rPr>
              <w:t>所计划的测试已全部执行。</w:t>
            </w:r>
          </w:p>
        </w:tc>
      </w:tr>
      <w:tr w:rsidR="007970DC" w14:paraId="4DE00420" w14:textId="77777777" w:rsidTr="007970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14:paraId="44135003" w14:textId="77777777" w:rsidR="007970DC" w:rsidRDefault="007970DC" w:rsidP="007970DC">
            <w:pPr>
              <w:pStyle w:val="bodytext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3CCEF53C" w14:textId="6E79176F" w:rsidR="007970DC" w:rsidRPr="00877107" w:rsidRDefault="007970DC" w:rsidP="007970DC">
            <w:pPr>
              <w:pStyle w:val="InfoBlue"/>
              <w:rPr>
                <w:i w:val="0"/>
                <w:iCs/>
                <w:color w:val="000000"/>
              </w:rPr>
            </w:pPr>
            <w:r w:rsidRPr="00877107">
              <w:rPr>
                <w:rFonts w:hint="eastAsia"/>
                <w:i w:val="0"/>
                <w:iCs/>
                <w:color w:val="000000"/>
              </w:rPr>
              <w:t>暂无</w:t>
            </w:r>
          </w:p>
        </w:tc>
      </w:tr>
    </w:tbl>
    <w:p w14:paraId="6E6CBA07" w14:textId="77777777" w:rsidR="00D90EB8" w:rsidRDefault="00D90EB8" w:rsidP="007970DC">
      <w:pPr>
        <w:pStyle w:val="a9"/>
        <w:ind w:left="0"/>
        <w:rPr>
          <w:rFonts w:hint="eastAsia"/>
        </w:rPr>
      </w:pPr>
    </w:p>
    <w:p w14:paraId="4AE508CF" w14:textId="1A51D72C" w:rsidR="00D90EB8" w:rsidRDefault="00D90EB8" w:rsidP="007970DC">
      <w:pPr>
        <w:pStyle w:val="1"/>
        <w:tabs>
          <w:tab w:val="num" w:pos="360"/>
        </w:tabs>
      </w:pPr>
      <w:bookmarkStart w:id="7" w:name="_Toc498923563"/>
      <w:r>
        <w:rPr>
          <w:rFonts w:hint="eastAsia"/>
        </w:rPr>
        <w:t>资源</w:t>
      </w:r>
      <w:bookmarkEnd w:id="7"/>
    </w:p>
    <w:p w14:paraId="4F8FC65D" w14:textId="77777777" w:rsidR="00D90EB8" w:rsidRDefault="00D90EB8">
      <w:pPr>
        <w:pStyle w:val="2"/>
        <w:tabs>
          <w:tab w:val="num" w:pos="360"/>
        </w:tabs>
      </w:pPr>
      <w:bookmarkStart w:id="8" w:name="_Toc498923564"/>
      <w:r>
        <w:rPr>
          <w:rFonts w:hint="eastAsia"/>
        </w:rPr>
        <w:t>角色</w:t>
      </w:r>
      <w:bookmarkEnd w:id="8"/>
    </w:p>
    <w:p w14:paraId="72E4CACB" w14:textId="7F38BA1C" w:rsidR="00F76239" w:rsidRDefault="00F76239" w:rsidP="00F76239">
      <w:pPr>
        <w:ind w:firstLineChars="200" w:firstLine="400"/>
        <w:rPr>
          <w:rFonts w:hint="eastAsia"/>
        </w:rPr>
      </w:pPr>
      <w:r>
        <w:rPr>
          <w:rFonts w:hint="eastAsia"/>
        </w:rPr>
        <w:t>测试人力资源：</w:t>
      </w:r>
    </w:p>
    <w:p w14:paraId="4E44C69B" w14:textId="4EEBE9F3" w:rsidR="00F76239" w:rsidRDefault="00F76239" w:rsidP="00F76239">
      <w:pPr>
        <w:numPr>
          <w:ilvl w:val="0"/>
          <w:numId w:val="16"/>
        </w:numPr>
      </w:pPr>
      <w:r>
        <w:rPr>
          <w:rFonts w:hint="eastAsia"/>
        </w:rPr>
        <w:t>周义天</w:t>
      </w:r>
      <w:r>
        <w:rPr>
          <w:rFonts w:hint="eastAsia"/>
        </w:rPr>
        <w:t>负责</w:t>
      </w:r>
      <w:r>
        <w:rPr>
          <w:rFonts w:hint="eastAsia"/>
        </w:rPr>
        <w:t>对</w:t>
      </w:r>
      <w:r>
        <w:rPr>
          <w:rFonts w:hint="eastAsia"/>
        </w:rPr>
        <w:t>列表、下载</w:t>
      </w:r>
      <w:r>
        <w:rPr>
          <w:rFonts w:hint="eastAsia"/>
        </w:rPr>
        <w:t>的测试以及测试计划</w:t>
      </w:r>
      <w:r>
        <w:rPr>
          <w:rFonts w:hint="eastAsia"/>
        </w:rPr>
        <w:t>的书写</w:t>
      </w:r>
    </w:p>
    <w:p w14:paraId="6FF51692" w14:textId="27FB9F08" w:rsidR="00D90EB8" w:rsidRDefault="00F76239" w:rsidP="001A3695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杨宇晗负责</w:t>
      </w:r>
      <w:r>
        <w:rPr>
          <w:rFonts w:hint="eastAsia"/>
        </w:rPr>
        <w:t>对</w:t>
      </w:r>
      <w:r>
        <w:rPr>
          <w:rFonts w:hint="eastAsia"/>
        </w:rPr>
        <w:t>输入框、按钮、下拉框、多选框</w:t>
      </w:r>
      <w:r>
        <w:rPr>
          <w:rFonts w:hint="eastAsia"/>
        </w:rPr>
        <w:t>的测试以及</w:t>
      </w:r>
      <w:r>
        <w:rPr>
          <w:rFonts w:hint="eastAsia"/>
        </w:rPr>
        <w:t>评估报告的书写</w:t>
      </w:r>
    </w:p>
    <w:p w14:paraId="286FE251" w14:textId="7B10C34E" w:rsidR="00D90EB8" w:rsidRDefault="00D90EB8">
      <w:pPr>
        <w:pStyle w:val="2"/>
        <w:tabs>
          <w:tab w:val="num" w:pos="360"/>
        </w:tabs>
      </w:pPr>
      <w:bookmarkStart w:id="9" w:name="_Toc498923565"/>
      <w:r>
        <w:rPr>
          <w:rFonts w:hint="eastAsia"/>
        </w:rPr>
        <w:t>系统</w:t>
      </w:r>
      <w:bookmarkEnd w:id="9"/>
    </w:p>
    <w:p w14:paraId="4D217987" w14:textId="2AF684FA" w:rsidR="001A3695" w:rsidRDefault="001A3695" w:rsidP="001A3695">
      <w:pPr>
        <w:numPr>
          <w:ilvl w:val="0"/>
          <w:numId w:val="17"/>
        </w:numPr>
      </w:pPr>
      <w:r>
        <w:rPr>
          <w:rFonts w:hint="eastAsia"/>
        </w:rPr>
        <w:t>测试机组资源：</w:t>
      </w:r>
      <w:r>
        <w:rPr>
          <w:rFonts w:hint="eastAsia"/>
        </w:rPr>
        <w:t>一</w:t>
      </w:r>
      <w:r>
        <w:rPr>
          <w:rFonts w:hint="eastAsia"/>
        </w:rPr>
        <w:t>台win</w:t>
      </w:r>
      <w:r>
        <w:t>10</w:t>
      </w:r>
      <w:r>
        <w:rPr>
          <w:rFonts w:hint="eastAsia"/>
        </w:rPr>
        <w:t>系统</w:t>
      </w:r>
      <w:r>
        <w:rPr>
          <w:rFonts w:hint="eastAsia"/>
        </w:rPr>
        <w:t>和一台macOS系统</w:t>
      </w:r>
      <w:r>
        <w:rPr>
          <w:rFonts w:hint="eastAsia"/>
        </w:rPr>
        <w:t>的笔记本电脑</w:t>
      </w:r>
    </w:p>
    <w:p w14:paraId="4F78ACFE" w14:textId="0715DCD8" w:rsidR="00547EE3" w:rsidRDefault="001A3695" w:rsidP="00547EE3">
      <w:pPr>
        <w:numPr>
          <w:ilvl w:val="0"/>
          <w:numId w:val="17"/>
        </w:numPr>
      </w:pPr>
      <w:r>
        <w:rPr>
          <w:rFonts w:hint="eastAsia"/>
        </w:rPr>
        <w:t>测试环境资源：</w:t>
      </w:r>
      <w:r w:rsidR="001F4D78">
        <w:rPr>
          <w:rFonts w:hint="eastAsia"/>
        </w:rPr>
        <w:t>pycharm</w:t>
      </w:r>
      <w:r w:rsidR="001F4D78">
        <w:t>2020.2.2</w:t>
      </w:r>
      <w:r w:rsidR="001F4D78">
        <w:rPr>
          <w:rFonts w:hint="eastAsia"/>
        </w:rPr>
        <w:t>，python</w:t>
      </w:r>
      <w:r w:rsidR="001F4D78">
        <w:t>3.9</w:t>
      </w:r>
      <w:r w:rsidR="001F4D78">
        <w:rPr>
          <w:rFonts w:hint="eastAsia"/>
        </w:rPr>
        <w:t>，</w:t>
      </w:r>
      <w:r>
        <w:rPr>
          <w:rFonts w:hint="eastAsia"/>
        </w:rPr>
        <w:t>chrome浏览器</w:t>
      </w:r>
    </w:p>
    <w:p w14:paraId="6CC60848" w14:textId="77777777" w:rsidR="00547EE3" w:rsidRPr="001A3695" w:rsidRDefault="00547EE3" w:rsidP="00547EE3">
      <w:pPr>
        <w:rPr>
          <w:rFonts w:hint="eastAsia"/>
        </w:rPr>
      </w:pPr>
    </w:p>
    <w:p w14:paraId="22828439" w14:textId="19A4C96F" w:rsidR="00D90EB8" w:rsidRDefault="00D90EB8" w:rsidP="001F4D78">
      <w:pPr>
        <w:pStyle w:val="1"/>
        <w:tabs>
          <w:tab w:val="num" w:pos="360"/>
        </w:tabs>
        <w:rPr>
          <w:rFonts w:hint="eastAsia"/>
        </w:rPr>
      </w:pPr>
      <w:bookmarkStart w:id="10" w:name="_Toc498923566"/>
      <w:r>
        <w:rPr>
          <w:rFonts w:hint="eastAsia"/>
        </w:rPr>
        <w:t>项目里程碑</w:t>
      </w:r>
      <w:bookmarkEnd w:id="1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1B67A23C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04173988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0A06BA13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3F1D3010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5DC9A263" w14:textId="77777777" w:rsidR="00D90EB8" w:rsidRDefault="00D90EB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5DED6E1B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71C78B58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0F39ADFA" w14:textId="0D50EF8C" w:rsidR="00D90EB8" w:rsidRDefault="001F4D78">
            <w:pPr>
              <w:pStyle w:val="bodytext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980" w:type="dxa"/>
          </w:tcPr>
          <w:p w14:paraId="32D3FECD" w14:textId="22CDFA1D" w:rsidR="00D90EB8" w:rsidRDefault="001F4D78">
            <w:pPr>
              <w:pStyle w:val="bodytex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06</w:t>
            </w:r>
            <w:r>
              <w:rPr>
                <w:rFonts w:hint="eastAsia"/>
              </w:rPr>
              <w:t>/2</w:t>
            </w:r>
            <w:r>
              <w:t>021</w:t>
            </w:r>
          </w:p>
        </w:tc>
        <w:tc>
          <w:tcPr>
            <w:tcW w:w="1890" w:type="dxa"/>
          </w:tcPr>
          <w:p w14:paraId="09E2D40B" w14:textId="679D3848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6/06/2021</w:t>
            </w:r>
          </w:p>
        </w:tc>
      </w:tr>
      <w:tr w:rsidR="00D90EB8" w14:paraId="1AF2C926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78A5DFEA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0E8C199C" w14:textId="4934B983" w:rsidR="00D90EB8" w:rsidRDefault="001F4D78">
            <w:pPr>
              <w:pStyle w:val="bodytext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980" w:type="dxa"/>
          </w:tcPr>
          <w:p w14:paraId="2FBF240E" w14:textId="0C999CE2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6/06/2021</w:t>
            </w:r>
          </w:p>
        </w:tc>
        <w:tc>
          <w:tcPr>
            <w:tcW w:w="1890" w:type="dxa"/>
          </w:tcPr>
          <w:p w14:paraId="52D6F145" w14:textId="2C05FD51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6/06/2021</w:t>
            </w:r>
          </w:p>
        </w:tc>
      </w:tr>
      <w:tr w:rsidR="00D90EB8" w14:paraId="696DC2A4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6F1B6B8D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14:paraId="09F9FBA2" w14:textId="093FFCB6" w:rsidR="00D90EB8" w:rsidRDefault="001F4D78">
            <w:pPr>
              <w:pStyle w:val="bodytext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980" w:type="dxa"/>
          </w:tcPr>
          <w:p w14:paraId="56372F9F" w14:textId="4717485C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6/06/2021</w:t>
            </w:r>
          </w:p>
        </w:tc>
        <w:tc>
          <w:tcPr>
            <w:tcW w:w="1890" w:type="dxa"/>
          </w:tcPr>
          <w:p w14:paraId="1E2AC254" w14:textId="4EF2BC20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6/06/2021</w:t>
            </w:r>
          </w:p>
        </w:tc>
      </w:tr>
      <w:tr w:rsidR="00D90EB8" w14:paraId="315C3AD7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32D0FB46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16448346" w14:textId="208FE5B0" w:rsidR="00D90EB8" w:rsidRDefault="001F4D78">
            <w:pPr>
              <w:pStyle w:val="bodytext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  <w:tc>
          <w:tcPr>
            <w:tcW w:w="1980" w:type="dxa"/>
          </w:tcPr>
          <w:p w14:paraId="5D6CDBE9" w14:textId="61A72988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6/06/2021</w:t>
            </w:r>
          </w:p>
        </w:tc>
        <w:tc>
          <w:tcPr>
            <w:tcW w:w="1890" w:type="dxa"/>
          </w:tcPr>
          <w:p w14:paraId="343D5E6D" w14:textId="70B7A011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6/06/2021</w:t>
            </w:r>
          </w:p>
        </w:tc>
      </w:tr>
      <w:tr w:rsidR="00D90EB8" w14:paraId="7AE685E7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14:paraId="3A4A0945" w14:textId="77777777" w:rsidR="00D90EB8" w:rsidRDefault="00D90EB8">
            <w:pPr>
              <w:pStyle w:val="bodytext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45527AA0" w14:textId="56BDE52F" w:rsidR="00D90EB8" w:rsidRDefault="001F4D78">
            <w:pPr>
              <w:pStyle w:val="bodytext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980" w:type="dxa"/>
          </w:tcPr>
          <w:p w14:paraId="08372ECF" w14:textId="4206E7CE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7/06/2021</w:t>
            </w:r>
          </w:p>
        </w:tc>
        <w:tc>
          <w:tcPr>
            <w:tcW w:w="1890" w:type="dxa"/>
          </w:tcPr>
          <w:p w14:paraId="480B7724" w14:textId="43652FB4" w:rsidR="00D90EB8" w:rsidRDefault="001F4D78">
            <w:pPr>
              <w:pStyle w:val="bodytext"/>
            </w:pPr>
            <w:r>
              <w:rPr>
                <w:rFonts w:hint="eastAsia"/>
              </w:rPr>
              <w:t>0</w:t>
            </w:r>
            <w:r>
              <w:t>7</w:t>
            </w:r>
            <w:r>
              <w:t>/06/2021</w:t>
            </w:r>
          </w:p>
        </w:tc>
      </w:tr>
    </w:tbl>
    <w:p w14:paraId="78ABE959" w14:textId="77777777" w:rsidR="00D90EB8" w:rsidRDefault="00D90EB8" w:rsidP="00547EE3">
      <w:pPr>
        <w:pStyle w:val="a9"/>
        <w:ind w:left="0"/>
        <w:rPr>
          <w:rFonts w:hint="eastAsia"/>
        </w:rPr>
      </w:pPr>
    </w:p>
    <w:p w14:paraId="5C561573" w14:textId="31F32B8C" w:rsidR="00D90EB8" w:rsidRDefault="00D90EB8" w:rsidP="00262FC3">
      <w:pPr>
        <w:pStyle w:val="1"/>
        <w:tabs>
          <w:tab w:val="num" w:pos="360"/>
        </w:tabs>
      </w:pPr>
      <w:bookmarkStart w:id="11" w:name="_Toc498923567"/>
      <w:r>
        <w:rPr>
          <w:rFonts w:hint="eastAsia"/>
        </w:rPr>
        <w:t>可交付工件</w:t>
      </w:r>
      <w:bookmarkEnd w:id="11"/>
    </w:p>
    <w:p w14:paraId="6D81B351" w14:textId="4BACDA09" w:rsidR="00D90EB8" w:rsidRDefault="00D90EB8">
      <w:pPr>
        <w:pStyle w:val="2"/>
        <w:tabs>
          <w:tab w:val="num" w:pos="360"/>
        </w:tabs>
      </w:pPr>
      <w:bookmarkStart w:id="12" w:name="_Toc498923568"/>
      <w:r>
        <w:rPr>
          <w:rFonts w:hint="eastAsia"/>
        </w:rPr>
        <w:t>测试</w:t>
      </w:r>
      <w:bookmarkEnd w:id="12"/>
      <w:r w:rsidR="00262FC3">
        <w:rPr>
          <w:rFonts w:hint="eastAsia"/>
        </w:rPr>
        <w:t>报告</w:t>
      </w:r>
    </w:p>
    <w:p w14:paraId="413579A4" w14:textId="60BD5A03" w:rsidR="00262FC3" w:rsidRPr="00262FC3" w:rsidRDefault="00262FC3" w:rsidP="00262FC3">
      <w:pPr>
        <w:rPr>
          <w:rFonts w:hint="eastAsia"/>
        </w:rPr>
      </w:pPr>
      <w:r>
        <w:t xml:space="preserve">     </w:t>
      </w:r>
      <w:r>
        <w:rPr>
          <w:rFonts w:hint="eastAsia"/>
        </w:rPr>
        <w:t>测试后生成的报告</w:t>
      </w:r>
    </w:p>
    <w:p w14:paraId="03C4B8AD" w14:textId="57047AC2" w:rsidR="00262FC3" w:rsidRDefault="00262FC3" w:rsidP="00262FC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相关文档</w:t>
      </w:r>
    </w:p>
    <w:p w14:paraId="2CED7D32" w14:textId="77777777" w:rsidR="00262FC3" w:rsidRDefault="00262FC3" w:rsidP="00262FC3">
      <w:pPr>
        <w:numPr>
          <w:ilvl w:val="0"/>
          <w:numId w:val="18"/>
        </w:numPr>
      </w:pPr>
      <w:r>
        <w:rPr>
          <w:rFonts w:hint="eastAsia"/>
        </w:rPr>
        <w:t>测试计划文档</w:t>
      </w:r>
    </w:p>
    <w:p w14:paraId="2502F1D9" w14:textId="56EEAB9C" w:rsidR="00D90EB8" w:rsidRDefault="00262FC3" w:rsidP="00262FC3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lastRenderedPageBreak/>
        <w:t>测试评估报告</w:t>
      </w:r>
    </w:p>
    <w:sectPr w:rsidR="00D90EB8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8073C" w14:textId="77777777" w:rsidR="00877107" w:rsidRDefault="00877107">
      <w:r>
        <w:separator/>
      </w:r>
    </w:p>
  </w:endnote>
  <w:endnote w:type="continuationSeparator" w:id="0">
    <w:p w14:paraId="47D94CEF" w14:textId="77777777" w:rsidR="00877107" w:rsidRDefault="0087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 w14:paraId="3135A78A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1E79BA" w14:textId="77777777" w:rsidR="00D90EB8" w:rsidRDefault="00D90EB8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0B30E" w14:textId="3887A229"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95265B">
            <w:rPr>
              <w:rFonts w:hAnsi="Symbol" w:hint="eastAsia"/>
            </w:rPr>
            <w:t>软件测试小组</w:t>
          </w:r>
          <w:r>
            <w:rPr>
              <w:rFonts w:ascii="Times New Roman"/>
            </w:rPr>
            <w:t>, 20</w:t>
          </w:r>
          <w:r w:rsidR="0095265B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51FBCD" w14:textId="77777777"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2691838" w14:textId="77777777"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EC0B" w14:textId="77777777" w:rsidR="00877107" w:rsidRDefault="00877107">
      <w:r>
        <w:separator/>
      </w:r>
    </w:p>
  </w:footnote>
  <w:footnote w:type="continuationSeparator" w:id="0">
    <w:p w14:paraId="5B99A57B" w14:textId="77777777" w:rsidR="00877107" w:rsidRDefault="0087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DE20" w14:textId="77777777" w:rsidR="00D90EB8" w:rsidRDefault="00D90EB8">
    <w:pPr>
      <w:rPr>
        <w:sz w:val="24"/>
      </w:rPr>
    </w:pPr>
  </w:p>
  <w:p w14:paraId="41051FC8" w14:textId="77777777" w:rsidR="00D90EB8" w:rsidRDefault="00D90EB8">
    <w:pPr>
      <w:pBdr>
        <w:top w:val="single" w:sz="6" w:space="1" w:color="auto"/>
      </w:pBdr>
      <w:rPr>
        <w:sz w:val="24"/>
      </w:rPr>
    </w:pPr>
  </w:p>
  <w:p w14:paraId="7CA1114C" w14:textId="15F4F381" w:rsidR="00D90EB8" w:rsidRDefault="0061618E">
    <w:pPr>
      <w:pBdr>
        <w:bottom w:val="single" w:sz="6" w:space="1" w:color="auto"/>
      </w:pBdr>
      <w:jc w:val="right"/>
      <w:rPr>
        <w:rFonts w:hint="eastAsia"/>
        <w:b/>
        <w:sz w:val="36"/>
      </w:rPr>
    </w:pPr>
    <w:r>
      <w:rPr>
        <w:rFonts w:hint="eastAsia"/>
        <w:b/>
        <w:sz w:val="36"/>
      </w:rPr>
      <w:t>软件测试小组</w:t>
    </w:r>
  </w:p>
  <w:p w14:paraId="4A21820D" w14:textId="77777777" w:rsidR="00D90EB8" w:rsidRDefault="00D90EB8">
    <w:pPr>
      <w:pBdr>
        <w:bottom w:val="single" w:sz="6" w:space="1" w:color="auto"/>
      </w:pBdr>
      <w:jc w:val="right"/>
      <w:rPr>
        <w:sz w:val="24"/>
      </w:rPr>
    </w:pPr>
  </w:p>
  <w:p w14:paraId="028706DE" w14:textId="77777777"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14:paraId="3C2A701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03AAB80" w14:textId="0134AF32" w:rsidR="00D90EB8" w:rsidRPr="0061618E" w:rsidRDefault="0061618E">
          <w:pPr>
            <w:rPr>
              <w:iCs/>
            </w:rPr>
          </w:pPr>
          <w:r>
            <w:rPr>
              <w:rFonts w:ascii="Arial" w:hAnsi="Arial" w:hint="eastAsia"/>
            </w:rPr>
            <w:t>基于</w:t>
          </w:r>
          <w:proofErr w:type="gramStart"/>
          <w:r>
            <w:rPr>
              <w:rFonts w:ascii="Arial" w:hAnsi="Arial" w:hint="eastAsia"/>
            </w:rPr>
            <w:t>中国知网的</w:t>
          </w:r>
          <w:proofErr w:type="gramEnd"/>
          <w:r>
            <w:rPr>
              <w:rFonts w:ascii="Arial" w:hAnsi="Arial" w:hint="eastAsia"/>
            </w:rPr>
            <w:t>GUI</w:t>
          </w:r>
          <w:r>
            <w:rPr>
              <w:rFonts w:ascii="Arial" w:hAnsi="Arial" w:hint="eastAsia"/>
            </w:rPr>
            <w:t>测试</w:t>
          </w:r>
        </w:p>
      </w:tc>
      <w:tc>
        <w:tcPr>
          <w:tcW w:w="3179" w:type="dxa"/>
        </w:tcPr>
        <w:p w14:paraId="15D2343B" w14:textId="77777777"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14:paraId="34777165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31BB03F" w14:textId="77777777" w:rsidR="00D90EB8" w:rsidRDefault="00D90EB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1618E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8454512" w14:textId="0A836D15" w:rsidR="00D90EB8" w:rsidRDefault="00D90EB8"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61618E">
            <w:rPr>
              <w:rFonts w:ascii="Times New Roman"/>
              <w:noProof/>
            </w:rPr>
            <w:t>06</w:t>
          </w:r>
          <w:r w:rsidR="0061618E">
            <w:rPr>
              <w:rFonts w:ascii="Times New Roman" w:hint="eastAsia"/>
              <w:noProof/>
            </w:rPr>
            <w:t>/</w:t>
          </w:r>
          <w:r w:rsidR="0061618E">
            <w:rPr>
              <w:rFonts w:ascii="Times New Roman"/>
              <w:noProof/>
            </w:rPr>
            <w:t>06</w:t>
          </w:r>
          <w:r w:rsidR="0061618E">
            <w:rPr>
              <w:rFonts w:ascii="Times New Roman" w:hint="eastAsia"/>
              <w:noProof/>
            </w:rPr>
            <w:t>/</w:t>
          </w:r>
          <w:r w:rsidR="0061618E">
            <w:rPr>
              <w:rFonts w:ascii="Times New Roman"/>
              <w:noProof/>
            </w:rPr>
            <w:t>2021</w:t>
          </w:r>
        </w:p>
      </w:tc>
    </w:tr>
    <w:tr w:rsidR="00D90EB8" w14:paraId="4BD9ED3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65460FD3" w14:textId="77777777" w:rsidR="00D90EB8" w:rsidRDefault="00D90EB8">
          <w:r>
            <w:rPr>
              <w:rFonts w:ascii="Times New Roman"/>
              <w:noProof/>
            </w:rPr>
            <w:t>&lt;document identifier&gt;</w:t>
          </w:r>
        </w:p>
      </w:tc>
    </w:tr>
  </w:tbl>
  <w:p w14:paraId="026E2F7A" w14:textId="77777777"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3D608C"/>
    <w:multiLevelType w:val="hybridMultilevel"/>
    <w:tmpl w:val="CB041348"/>
    <w:lvl w:ilvl="0" w:tplc="9AFC5F76">
      <w:start w:val="1"/>
      <w:numFmt w:val="decimal"/>
      <w:lvlText w:val="%1）"/>
      <w:lvlJc w:val="left"/>
      <w:pPr>
        <w:ind w:left="798" w:hanging="3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20727"/>
    <w:multiLevelType w:val="hybridMultilevel"/>
    <w:tmpl w:val="B5AC1B4A"/>
    <w:lvl w:ilvl="0" w:tplc="F47AB31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55903B4E"/>
    <w:multiLevelType w:val="hybridMultilevel"/>
    <w:tmpl w:val="5B6CA83A"/>
    <w:lvl w:ilvl="0" w:tplc="8ED27314">
      <w:start w:val="1"/>
      <w:numFmt w:val="decimal"/>
      <w:lvlText w:val="%1）"/>
      <w:lvlJc w:val="left"/>
      <w:pPr>
        <w:ind w:left="8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3" w:hanging="420"/>
      </w:pPr>
    </w:lvl>
    <w:lvl w:ilvl="2" w:tplc="0409001B" w:tentative="1">
      <w:start w:val="1"/>
      <w:numFmt w:val="lowerRoman"/>
      <w:lvlText w:val="%3."/>
      <w:lvlJc w:val="right"/>
      <w:pPr>
        <w:ind w:left="1763" w:hanging="420"/>
      </w:pPr>
    </w:lvl>
    <w:lvl w:ilvl="3" w:tplc="0409000F" w:tentative="1">
      <w:start w:val="1"/>
      <w:numFmt w:val="decimal"/>
      <w:lvlText w:val="%4."/>
      <w:lvlJc w:val="left"/>
      <w:pPr>
        <w:ind w:left="2183" w:hanging="420"/>
      </w:pPr>
    </w:lvl>
    <w:lvl w:ilvl="4" w:tplc="04090019" w:tentative="1">
      <w:start w:val="1"/>
      <w:numFmt w:val="lowerLetter"/>
      <w:lvlText w:val="%5)"/>
      <w:lvlJc w:val="left"/>
      <w:pPr>
        <w:ind w:left="2603" w:hanging="420"/>
      </w:pPr>
    </w:lvl>
    <w:lvl w:ilvl="5" w:tplc="0409001B" w:tentative="1">
      <w:start w:val="1"/>
      <w:numFmt w:val="lowerRoman"/>
      <w:lvlText w:val="%6."/>
      <w:lvlJc w:val="right"/>
      <w:pPr>
        <w:ind w:left="3023" w:hanging="420"/>
      </w:pPr>
    </w:lvl>
    <w:lvl w:ilvl="6" w:tplc="0409000F" w:tentative="1">
      <w:start w:val="1"/>
      <w:numFmt w:val="decimal"/>
      <w:lvlText w:val="%7."/>
      <w:lvlJc w:val="left"/>
      <w:pPr>
        <w:ind w:left="3443" w:hanging="420"/>
      </w:pPr>
    </w:lvl>
    <w:lvl w:ilvl="7" w:tplc="04090019" w:tentative="1">
      <w:start w:val="1"/>
      <w:numFmt w:val="lowerLetter"/>
      <w:lvlText w:val="%8)"/>
      <w:lvlJc w:val="left"/>
      <w:pPr>
        <w:ind w:left="3863" w:hanging="420"/>
      </w:pPr>
    </w:lvl>
    <w:lvl w:ilvl="8" w:tplc="0409001B" w:tentative="1">
      <w:start w:val="1"/>
      <w:numFmt w:val="lowerRoman"/>
      <w:lvlText w:val="%9."/>
      <w:lvlJc w:val="right"/>
      <w:pPr>
        <w:ind w:left="4283" w:hanging="420"/>
      </w:pPr>
    </w:lvl>
  </w:abstractNum>
  <w:abstractNum w:abstractNumId="9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71A226E3"/>
    <w:multiLevelType w:val="hybridMultilevel"/>
    <w:tmpl w:val="85EC0E34"/>
    <w:lvl w:ilvl="0" w:tplc="B12A42F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4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3"/>
  </w:num>
  <w:num w:numId="6">
    <w:abstractNumId w:val="13"/>
  </w:num>
  <w:num w:numId="7">
    <w:abstractNumId w:val="10"/>
  </w:num>
  <w:num w:numId="8">
    <w:abstractNumId w:val="2"/>
  </w:num>
  <w:num w:numId="9">
    <w:abstractNumId w:val="14"/>
  </w:num>
  <w:num w:numId="10">
    <w:abstractNumId w:val="6"/>
  </w:num>
  <w:num w:numId="11">
    <w:abstractNumId w:val="0"/>
  </w:num>
  <w:num w:numId="12">
    <w:abstractNumId w:val="5"/>
  </w:num>
  <w:num w:numId="13">
    <w:abstractNumId w:val="9"/>
  </w:num>
  <w:num w:numId="14">
    <w:abstractNumId w:val="11"/>
  </w:num>
  <w:num w:numId="15">
    <w:abstractNumId w:val="12"/>
  </w:num>
  <w:num w:numId="16">
    <w:abstractNumId w:val="1"/>
  </w:num>
  <w:num w:numId="17">
    <w:abstractNumId w:val="7"/>
  </w:num>
  <w:num w:numId="18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18E"/>
    <w:rsid w:val="00017FED"/>
    <w:rsid w:val="001A3695"/>
    <w:rsid w:val="001F4D78"/>
    <w:rsid w:val="00206B72"/>
    <w:rsid w:val="00210815"/>
    <w:rsid w:val="00262FC3"/>
    <w:rsid w:val="005378E3"/>
    <w:rsid w:val="00547EE3"/>
    <w:rsid w:val="0061618E"/>
    <w:rsid w:val="007970DC"/>
    <w:rsid w:val="0081569D"/>
    <w:rsid w:val="00877107"/>
    <w:rsid w:val="0095265B"/>
    <w:rsid w:val="00A2150A"/>
    <w:rsid w:val="00C53272"/>
    <w:rsid w:val="00CD1DDA"/>
    <w:rsid w:val="00D76AE6"/>
    <w:rsid w:val="00D90EB8"/>
    <w:rsid w:val="00EF2870"/>
    <w:rsid w:val="00F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32E24"/>
  <w15:chartTrackingRefBased/>
  <w15:docId w15:val="{AE219669-5889-4A95-9F7C-D214CB7D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SubTitle">
    <w:name w:val="SubTitle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bodytext">
    <w:name w:val="body text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3">
    <w:basedOn w:val="a"/>
    <w:next w:val="a"/>
    <w:autoRedefine/>
    <w:rsid w:val="00547EE3"/>
    <w:pPr>
      <w:tabs>
        <w:tab w:val="right" w:pos="9360"/>
      </w:tabs>
      <w:ind w:left="432"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ki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k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ki.net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s++\grade_3term_2\SoftwareTest\hw2\GUItest\&#27979;&#35797;&#35745;&#2101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DA9A-944A-492F-B6CF-4D971280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测试计划模板.dot</Template>
  <TotalTime>48</TotalTime>
  <Pages>6</Pages>
  <Words>284</Words>
  <Characters>1621</Characters>
  <Application>Microsoft Office Word</Application>
  <DocSecurity>0</DocSecurity>
  <Lines>13</Lines>
  <Paragraphs>3</Paragraphs>
  <ScaleCrop>false</ScaleCrop>
  <Company>&lt;公司名称&gt;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周义天</dc:creator>
  <cp:keywords/>
  <cp:lastModifiedBy>义天 周</cp:lastModifiedBy>
  <cp:revision>13</cp:revision>
  <cp:lastPrinted>1999-10-18T09:22:00Z</cp:lastPrinted>
  <dcterms:created xsi:type="dcterms:W3CDTF">2021-06-07T07:46:00Z</dcterms:created>
  <dcterms:modified xsi:type="dcterms:W3CDTF">2021-06-07T08:38:00Z</dcterms:modified>
</cp:coreProperties>
</file>